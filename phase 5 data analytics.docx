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8802302"/>
        <w:placeholder>
          <w:docPart w:val="F005A85719298E448EA564974140277A"/>
        </w:placeholder>
        <w:temporary/>
        <w:showingPlcHdr/>
        <w15:appearance w15:val="hidden"/>
      </w:sdtPr>
      <w:sdtEndPr/>
      <w:sdtContent>
        <w:p w14:paraId="36A2FB43" w14:textId="77777777" w:rsidR="00A23A24" w:rsidRDefault="00720ACB">
          <w:pPr>
            <w:pStyle w:val="Date"/>
          </w:pPr>
          <w:r>
            <w:t>Date</w:t>
          </w:r>
        </w:p>
      </w:sdtContent>
    </w:sdt>
    <w:p w14:paraId="258E11FB" w14:textId="2CF29DD0" w:rsidR="00A23A24" w:rsidRDefault="000244D0">
      <w:pPr>
        <w:pStyle w:val="Title"/>
      </w:pPr>
      <w:r>
        <w:t xml:space="preserve">Air quality analysis </w:t>
      </w:r>
    </w:p>
    <w:p w14:paraId="56549F73" w14:textId="79088FC7" w:rsidR="00A23A24" w:rsidRDefault="000B7980" w:rsidP="000244D0">
      <w:pPr>
        <w:pStyle w:val="Heading1"/>
        <w:numPr>
          <w:ilvl w:val="0"/>
          <w:numId w:val="0"/>
        </w:numPr>
        <w:ind w:left="360" w:hanging="360"/>
      </w:pPr>
      <w:r>
        <w:t>Air quality analysis is the process of assessing the condition of the air in a specific area to determine the presence and concentration of various pollutants and contaminants. This analysis typically involves measuring parameters such as particulate matter (PM), gases like ozone (O3), nitrogen dioxide (NO2), sulfur dioxide (SO2), carbon monoxide (CO), and volatile organic compounds (VOCs). Monitoring stations and sensors are commonly used to collect data, and this information is crucial for assessing the health and environmental impacts of air pollution, as well as for regulatory purposes and public awareness. If you have specific questions or need more detailed information, feel free to ask!</w:t>
      </w:r>
    </w:p>
    <w:p w14:paraId="0775F3BF" w14:textId="0E3549C6" w:rsidR="00A23A24" w:rsidRDefault="00A23A24"/>
    <w:p w14:paraId="28D95017" w14:textId="7AC3C411" w:rsidR="00A23A24" w:rsidRDefault="00A23A24" w:rsidP="000B7980">
      <w:pPr>
        <w:pStyle w:val="Heading2"/>
        <w:numPr>
          <w:ilvl w:val="0"/>
          <w:numId w:val="0"/>
        </w:numPr>
        <w:ind w:left="720" w:hanging="360"/>
      </w:pPr>
    </w:p>
    <w:p w14:paraId="33E24544" w14:textId="4969C81A" w:rsidR="00A23A24" w:rsidRDefault="003A15EE" w:rsidP="003A15EE">
      <w:pPr>
        <w:pStyle w:val="Heading1"/>
        <w:numPr>
          <w:ilvl w:val="0"/>
          <w:numId w:val="0"/>
        </w:numPr>
        <w:ind w:left="360" w:hanging="360"/>
      </w:pPr>
      <w:r>
        <w:t xml:space="preserve">Code </w:t>
      </w:r>
    </w:p>
    <w:p w14:paraId="189A170B" w14:textId="77777777" w:rsidR="00FD6560" w:rsidRDefault="00FD6560" w:rsidP="003A15EE">
      <w:pPr>
        <w:pStyle w:val="Heading1"/>
        <w:numPr>
          <w:ilvl w:val="0"/>
          <w:numId w:val="0"/>
        </w:numPr>
        <w:ind w:left="360" w:hanging="360"/>
      </w:pPr>
      <w:r>
        <w:t>import pandas as pd</w:t>
      </w:r>
    </w:p>
    <w:p w14:paraId="6A72C780" w14:textId="77777777" w:rsidR="00FD6560" w:rsidRDefault="00FD6560" w:rsidP="003A15EE">
      <w:pPr>
        <w:pStyle w:val="Heading1"/>
        <w:numPr>
          <w:ilvl w:val="0"/>
          <w:numId w:val="0"/>
        </w:numPr>
        <w:ind w:left="360" w:hanging="360"/>
      </w:pPr>
    </w:p>
    <w:p w14:paraId="505C76C8" w14:textId="77777777" w:rsidR="00FD6560" w:rsidRDefault="00FD6560" w:rsidP="003A15EE">
      <w:pPr>
        <w:pStyle w:val="Heading1"/>
        <w:numPr>
          <w:ilvl w:val="0"/>
          <w:numId w:val="0"/>
        </w:numPr>
        <w:ind w:left="360" w:hanging="360"/>
      </w:pPr>
      <w:r>
        <w:t># Load air quality data from a CSV file</w:t>
      </w:r>
    </w:p>
    <w:p w14:paraId="0645A51C" w14:textId="03745A74" w:rsidR="00FD6560" w:rsidRDefault="00FD6560" w:rsidP="003A15EE">
      <w:pPr>
        <w:pStyle w:val="Heading1"/>
        <w:numPr>
          <w:ilvl w:val="0"/>
          <w:numId w:val="0"/>
        </w:numPr>
        <w:ind w:left="360" w:hanging="360"/>
      </w:pPr>
      <w:r>
        <w:t>data = pd.read_csv(‘air_quality_data.csv’)</w:t>
      </w:r>
    </w:p>
    <w:p w14:paraId="38DBDD78" w14:textId="77777777" w:rsidR="00FD6560" w:rsidRDefault="00FD6560" w:rsidP="003A15EE">
      <w:pPr>
        <w:pStyle w:val="Heading1"/>
        <w:numPr>
          <w:ilvl w:val="0"/>
          <w:numId w:val="0"/>
        </w:numPr>
        <w:ind w:left="360" w:hanging="360"/>
      </w:pPr>
    </w:p>
    <w:p w14:paraId="65CC0435" w14:textId="77777777" w:rsidR="00FD6560" w:rsidRDefault="00FD6560" w:rsidP="003A15EE">
      <w:pPr>
        <w:pStyle w:val="Heading1"/>
        <w:numPr>
          <w:ilvl w:val="0"/>
          <w:numId w:val="0"/>
        </w:numPr>
        <w:ind w:left="360" w:hanging="360"/>
      </w:pPr>
      <w:r>
        <w:t># Check the first few rows of the dataset</w:t>
      </w:r>
    </w:p>
    <w:p w14:paraId="5ECA4742" w14:textId="77777777" w:rsidR="00FD6560" w:rsidRDefault="00FD6560" w:rsidP="003A15EE">
      <w:pPr>
        <w:pStyle w:val="Heading1"/>
        <w:numPr>
          <w:ilvl w:val="0"/>
          <w:numId w:val="0"/>
        </w:numPr>
        <w:ind w:left="360" w:hanging="360"/>
      </w:pPr>
      <w:r>
        <w:t>print(data.head())</w:t>
      </w:r>
    </w:p>
    <w:p w14:paraId="111C9F4C" w14:textId="77777777" w:rsidR="00FD6560" w:rsidRDefault="00FD6560" w:rsidP="003A15EE">
      <w:pPr>
        <w:pStyle w:val="Heading1"/>
        <w:numPr>
          <w:ilvl w:val="0"/>
          <w:numId w:val="0"/>
        </w:numPr>
        <w:ind w:left="360" w:hanging="360"/>
      </w:pPr>
    </w:p>
    <w:p w14:paraId="1217E4CE" w14:textId="77777777" w:rsidR="00FD6560" w:rsidRDefault="00FD6560" w:rsidP="003A15EE">
      <w:pPr>
        <w:pStyle w:val="Heading1"/>
        <w:numPr>
          <w:ilvl w:val="0"/>
          <w:numId w:val="0"/>
        </w:numPr>
        <w:ind w:left="360" w:hanging="360"/>
      </w:pPr>
      <w:r>
        <w:t># Calculate basic statistics</w:t>
      </w:r>
    </w:p>
    <w:p w14:paraId="39B15D2C" w14:textId="799F9270" w:rsidR="00FD6560" w:rsidRDefault="00FD6560" w:rsidP="003A15EE">
      <w:pPr>
        <w:pStyle w:val="Heading1"/>
        <w:numPr>
          <w:ilvl w:val="0"/>
          <w:numId w:val="0"/>
        </w:numPr>
        <w:ind w:left="360" w:hanging="360"/>
      </w:pPr>
      <w:r>
        <w:t>mean_concentration = data[‘PM2.5’].mean()</w:t>
      </w:r>
    </w:p>
    <w:p w14:paraId="64502C83" w14:textId="49EECC27" w:rsidR="00FD6560" w:rsidRDefault="00FD6560" w:rsidP="003A15EE">
      <w:pPr>
        <w:pStyle w:val="Heading1"/>
        <w:numPr>
          <w:ilvl w:val="0"/>
          <w:numId w:val="0"/>
        </w:numPr>
        <w:ind w:left="360" w:hanging="360"/>
      </w:pPr>
      <w:r>
        <w:t>max_concentration = data[‘PM2.5’].max()</w:t>
      </w:r>
    </w:p>
    <w:p w14:paraId="72C87B06" w14:textId="1EFD872C" w:rsidR="00FD6560" w:rsidRDefault="00FD6560" w:rsidP="003A15EE">
      <w:pPr>
        <w:pStyle w:val="Heading1"/>
        <w:numPr>
          <w:ilvl w:val="0"/>
          <w:numId w:val="0"/>
        </w:numPr>
        <w:ind w:left="360" w:hanging="360"/>
      </w:pPr>
      <w:r>
        <w:t>min_concentration = data[‘PM2.5’].min()</w:t>
      </w:r>
    </w:p>
    <w:p w14:paraId="1024826E" w14:textId="77777777" w:rsidR="00FD6560" w:rsidRDefault="00FD6560" w:rsidP="003A15EE">
      <w:pPr>
        <w:pStyle w:val="Heading1"/>
        <w:numPr>
          <w:ilvl w:val="0"/>
          <w:numId w:val="0"/>
        </w:numPr>
        <w:ind w:left="360" w:hanging="360"/>
      </w:pPr>
    </w:p>
    <w:p w14:paraId="63AC62FE" w14:textId="77777777" w:rsidR="00FD6560" w:rsidRDefault="00FD6560" w:rsidP="003A15EE">
      <w:pPr>
        <w:pStyle w:val="Heading1"/>
        <w:numPr>
          <w:ilvl w:val="0"/>
          <w:numId w:val="0"/>
        </w:numPr>
        <w:ind w:left="360" w:hanging="360"/>
      </w:pPr>
      <w:r>
        <w:t># Filter data based on specific criteria</w:t>
      </w:r>
    </w:p>
    <w:p w14:paraId="675E8A7B" w14:textId="79E00544" w:rsidR="00FD6560" w:rsidRDefault="00FD6560" w:rsidP="003A15EE">
      <w:pPr>
        <w:pStyle w:val="Heading1"/>
        <w:numPr>
          <w:ilvl w:val="0"/>
          <w:numId w:val="0"/>
        </w:numPr>
        <w:ind w:left="360" w:hanging="360"/>
      </w:pPr>
      <w:r>
        <w:t>high_pollution_days = data[data[‘PM2.5’] &gt; 50]</w:t>
      </w:r>
    </w:p>
    <w:p w14:paraId="30F37337" w14:textId="77777777" w:rsidR="00FD6560" w:rsidRDefault="00FD6560" w:rsidP="003A15EE">
      <w:pPr>
        <w:pStyle w:val="Heading1"/>
        <w:numPr>
          <w:ilvl w:val="0"/>
          <w:numId w:val="0"/>
        </w:numPr>
        <w:ind w:left="360" w:hanging="360"/>
      </w:pPr>
    </w:p>
    <w:p w14:paraId="0697D95B" w14:textId="77777777" w:rsidR="00FD6560" w:rsidRDefault="00FD6560" w:rsidP="003A15EE">
      <w:pPr>
        <w:pStyle w:val="Heading1"/>
        <w:numPr>
          <w:ilvl w:val="0"/>
          <w:numId w:val="0"/>
        </w:numPr>
        <w:ind w:left="360" w:hanging="360"/>
      </w:pPr>
      <w:r>
        <w:t># Plotting air quality data (requires additional libraries like Matplotlib)</w:t>
      </w:r>
    </w:p>
    <w:p w14:paraId="0A7A1968" w14:textId="77777777" w:rsidR="00FD6560" w:rsidRDefault="00FD6560" w:rsidP="003A15EE">
      <w:pPr>
        <w:pStyle w:val="Heading1"/>
        <w:numPr>
          <w:ilvl w:val="0"/>
          <w:numId w:val="0"/>
        </w:numPr>
        <w:ind w:left="360" w:hanging="360"/>
      </w:pPr>
      <w:r>
        <w:t>import matplotlib.pyplot as plt</w:t>
      </w:r>
    </w:p>
    <w:p w14:paraId="092D57BE" w14:textId="77777777" w:rsidR="00FD6560" w:rsidRDefault="00FD6560" w:rsidP="003A15EE">
      <w:pPr>
        <w:pStyle w:val="Heading1"/>
        <w:numPr>
          <w:ilvl w:val="0"/>
          <w:numId w:val="0"/>
        </w:numPr>
        <w:ind w:left="360" w:hanging="360"/>
      </w:pPr>
    </w:p>
    <w:p w14:paraId="2B8BC6E7" w14:textId="262E4149" w:rsidR="00FD6560" w:rsidRDefault="00FD6560" w:rsidP="003A15EE">
      <w:pPr>
        <w:pStyle w:val="Heading1"/>
        <w:numPr>
          <w:ilvl w:val="0"/>
          <w:numId w:val="0"/>
        </w:numPr>
        <w:ind w:left="360" w:hanging="360"/>
      </w:pPr>
      <w:r>
        <w:t>data[‘Date’] = pd.to_datetime(data[‘Date’])</w:t>
      </w:r>
    </w:p>
    <w:p w14:paraId="2C5A4C35" w14:textId="11830F06" w:rsidR="00FD6560" w:rsidRDefault="00FD6560" w:rsidP="003A15EE">
      <w:pPr>
        <w:pStyle w:val="Heading1"/>
        <w:numPr>
          <w:ilvl w:val="0"/>
          <w:numId w:val="0"/>
        </w:numPr>
        <w:ind w:left="360" w:hanging="360"/>
      </w:pPr>
      <w:r>
        <w:t>plt.plot(data[‘Date’], data[‘PM2.5’])</w:t>
      </w:r>
    </w:p>
    <w:p w14:paraId="1F2A6140" w14:textId="13D86588" w:rsidR="00FD6560" w:rsidRDefault="00FD6560" w:rsidP="003A15EE">
      <w:pPr>
        <w:pStyle w:val="Heading1"/>
        <w:numPr>
          <w:ilvl w:val="0"/>
          <w:numId w:val="0"/>
        </w:numPr>
        <w:ind w:left="360" w:hanging="360"/>
      </w:pPr>
      <w:r>
        <w:t>plt.xlabel(‘Date’)</w:t>
      </w:r>
    </w:p>
    <w:p w14:paraId="37E19F7B" w14:textId="198F2427" w:rsidR="00FD6560" w:rsidRDefault="00FD6560" w:rsidP="003A15EE">
      <w:pPr>
        <w:pStyle w:val="Heading1"/>
        <w:numPr>
          <w:ilvl w:val="0"/>
          <w:numId w:val="0"/>
        </w:numPr>
        <w:ind w:left="360" w:hanging="360"/>
      </w:pPr>
      <w:r>
        <w:t>plt.ylabel(‘PM2.5 Concentration’)</w:t>
      </w:r>
    </w:p>
    <w:p w14:paraId="65AFF33E" w14:textId="0FEFF0CB" w:rsidR="00FD6560" w:rsidRDefault="00FD6560" w:rsidP="003A15EE">
      <w:pPr>
        <w:pStyle w:val="Heading1"/>
        <w:numPr>
          <w:ilvl w:val="0"/>
          <w:numId w:val="0"/>
        </w:numPr>
        <w:ind w:left="360" w:hanging="360"/>
      </w:pPr>
      <w:r>
        <w:t>plt.title(‘PM2.5 Concentration Over Time’)</w:t>
      </w:r>
    </w:p>
    <w:p w14:paraId="2A138F41" w14:textId="77777777" w:rsidR="00FD6560" w:rsidRDefault="00FD6560" w:rsidP="003A15EE">
      <w:pPr>
        <w:pStyle w:val="Heading1"/>
        <w:numPr>
          <w:ilvl w:val="0"/>
          <w:numId w:val="0"/>
        </w:numPr>
        <w:ind w:left="360" w:hanging="360"/>
      </w:pPr>
      <w:r>
        <w:t>plt.show()</w:t>
      </w:r>
    </w:p>
    <w:p w14:paraId="004989F3" w14:textId="77777777" w:rsidR="000C0EE4" w:rsidRDefault="000C0EE4" w:rsidP="003A15EE">
      <w:pPr>
        <w:pStyle w:val="Heading1"/>
        <w:numPr>
          <w:ilvl w:val="0"/>
          <w:numId w:val="0"/>
        </w:numPr>
        <w:ind w:left="360" w:hanging="360"/>
      </w:pPr>
      <w:r>
        <w:t>Data Collection:</w:t>
      </w:r>
    </w:p>
    <w:p w14:paraId="203DE8AD" w14:textId="77777777" w:rsidR="000C0EE4" w:rsidRDefault="000C0EE4" w:rsidP="003A15EE">
      <w:pPr>
        <w:pStyle w:val="Heading1"/>
        <w:numPr>
          <w:ilvl w:val="0"/>
          <w:numId w:val="0"/>
        </w:numPr>
        <w:ind w:left="360" w:hanging="360"/>
      </w:pPr>
    </w:p>
    <w:p w14:paraId="0213ED93" w14:textId="77777777" w:rsidR="000C0EE4" w:rsidRDefault="000C0EE4" w:rsidP="003A15EE">
      <w:pPr>
        <w:pStyle w:val="Heading1"/>
        <w:numPr>
          <w:ilvl w:val="0"/>
          <w:numId w:val="0"/>
        </w:numPr>
        <w:ind w:left="360" w:hanging="360"/>
      </w:pPr>
      <w:r>
        <w:t>Acquire air quality data from reliable sources or sensors. Common pollutants include PM2.5, PM10, NO2, CO, SO2, O3, and VOCs.</w:t>
      </w:r>
    </w:p>
    <w:p w14:paraId="518DCF28" w14:textId="77777777" w:rsidR="000C0EE4" w:rsidRDefault="000C0EE4" w:rsidP="003A15EE">
      <w:pPr>
        <w:pStyle w:val="Heading1"/>
        <w:numPr>
          <w:ilvl w:val="0"/>
          <w:numId w:val="0"/>
        </w:numPr>
        <w:ind w:left="360" w:hanging="360"/>
      </w:pPr>
      <w:r>
        <w:t>Ensure data includes timestamps and geographical information (latitude and longitude).</w:t>
      </w:r>
    </w:p>
    <w:p w14:paraId="4851188F" w14:textId="77777777" w:rsidR="000C0EE4" w:rsidRDefault="000C0EE4" w:rsidP="003A15EE">
      <w:pPr>
        <w:pStyle w:val="Heading1"/>
        <w:numPr>
          <w:ilvl w:val="0"/>
          <w:numId w:val="0"/>
        </w:numPr>
        <w:ind w:left="360" w:hanging="360"/>
      </w:pPr>
      <w:r>
        <w:t>Data Preprocessing:</w:t>
      </w:r>
    </w:p>
    <w:p w14:paraId="6A280D6C" w14:textId="77777777" w:rsidR="000C0EE4" w:rsidRDefault="000C0EE4" w:rsidP="003A15EE">
      <w:pPr>
        <w:pStyle w:val="Heading1"/>
        <w:numPr>
          <w:ilvl w:val="0"/>
          <w:numId w:val="0"/>
        </w:numPr>
        <w:ind w:left="360" w:hanging="360"/>
      </w:pPr>
    </w:p>
    <w:p w14:paraId="1D97E285" w14:textId="77777777" w:rsidR="000C0EE4" w:rsidRDefault="000C0EE4" w:rsidP="003A15EE">
      <w:pPr>
        <w:pStyle w:val="Heading1"/>
        <w:numPr>
          <w:ilvl w:val="0"/>
          <w:numId w:val="0"/>
        </w:numPr>
        <w:ind w:left="360" w:hanging="360"/>
      </w:pPr>
      <w:r>
        <w:t>Clean the data by handling missing values and outliers.</w:t>
      </w:r>
    </w:p>
    <w:p w14:paraId="66D9CC93" w14:textId="77777777" w:rsidR="000C0EE4" w:rsidRDefault="000C0EE4" w:rsidP="003A15EE">
      <w:pPr>
        <w:pStyle w:val="Heading1"/>
        <w:numPr>
          <w:ilvl w:val="0"/>
          <w:numId w:val="0"/>
        </w:numPr>
        <w:ind w:left="360" w:hanging="360"/>
      </w:pPr>
      <w:r>
        <w:t>Perform data transformations or aggregations if needed (e.g., hourly averages from minute-by-minute data).</w:t>
      </w:r>
    </w:p>
    <w:p w14:paraId="4C8A0F73" w14:textId="77777777" w:rsidR="000C0EE4" w:rsidRDefault="000C0EE4" w:rsidP="003A15EE">
      <w:pPr>
        <w:pStyle w:val="Heading1"/>
        <w:numPr>
          <w:ilvl w:val="0"/>
          <w:numId w:val="0"/>
        </w:numPr>
        <w:ind w:left="360" w:hanging="360"/>
      </w:pPr>
      <w:r>
        <w:t>Descriptive Analysis:</w:t>
      </w:r>
    </w:p>
    <w:p w14:paraId="677F85C4" w14:textId="77777777" w:rsidR="000C0EE4" w:rsidRDefault="000C0EE4" w:rsidP="003A15EE">
      <w:pPr>
        <w:pStyle w:val="Heading1"/>
        <w:numPr>
          <w:ilvl w:val="0"/>
          <w:numId w:val="0"/>
        </w:numPr>
        <w:ind w:left="360" w:hanging="360"/>
      </w:pPr>
    </w:p>
    <w:p w14:paraId="223BABFD" w14:textId="77777777" w:rsidR="000C0EE4" w:rsidRDefault="000C0EE4" w:rsidP="003A15EE">
      <w:pPr>
        <w:pStyle w:val="Heading1"/>
        <w:numPr>
          <w:ilvl w:val="0"/>
          <w:numId w:val="0"/>
        </w:numPr>
        <w:ind w:left="360" w:hanging="360"/>
      </w:pPr>
      <w:r>
        <w:t>Calculate basic statistics: mean, median, variance, and standard deviation of pollutant concentrations.</w:t>
      </w:r>
    </w:p>
    <w:p w14:paraId="6641BF15" w14:textId="77777777" w:rsidR="000C0EE4" w:rsidRDefault="000C0EE4" w:rsidP="003A15EE">
      <w:pPr>
        <w:pStyle w:val="Heading1"/>
        <w:numPr>
          <w:ilvl w:val="0"/>
          <w:numId w:val="0"/>
        </w:numPr>
        <w:ind w:left="360" w:hanging="360"/>
      </w:pPr>
      <w:r>
        <w:t>Identify temporal patterns and trends.</w:t>
      </w:r>
    </w:p>
    <w:p w14:paraId="034C6EFC" w14:textId="77777777" w:rsidR="000C0EE4" w:rsidRDefault="000C0EE4" w:rsidP="003A15EE">
      <w:pPr>
        <w:pStyle w:val="Heading1"/>
        <w:numPr>
          <w:ilvl w:val="0"/>
          <w:numId w:val="0"/>
        </w:numPr>
        <w:ind w:left="360" w:hanging="360"/>
      </w:pPr>
      <w:r>
        <w:t>Visualize data with time series plots, histograms, or box plots.</w:t>
      </w:r>
    </w:p>
    <w:p w14:paraId="27728387" w14:textId="77777777" w:rsidR="00221BE3" w:rsidRDefault="00221BE3" w:rsidP="003A15EE">
      <w:pPr>
        <w:pStyle w:val="Heading1"/>
        <w:numPr>
          <w:ilvl w:val="0"/>
          <w:numId w:val="0"/>
        </w:numPr>
        <w:ind w:left="360" w:hanging="360"/>
      </w:pPr>
      <w:r>
        <w:t>Spatial Analysis:</w:t>
      </w:r>
    </w:p>
    <w:p w14:paraId="6F2C9FD1" w14:textId="77777777" w:rsidR="00221BE3" w:rsidRDefault="00221BE3" w:rsidP="003A15EE">
      <w:pPr>
        <w:pStyle w:val="Heading1"/>
        <w:numPr>
          <w:ilvl w:val="0"/>
          <w:numId w:val="0"/>
        </w:numPr>
        <w:ind w:left="360" w:hanging="360"/>
      </w:pPr>
    </w:p>
    <w:p w14:paraId="1DFC0399" w14:textId="77777777" w:rsidR="00221BE3" w:rsidRDefault="00221BE3" w:rsidP="003A15EE">
      <w:pPr>
        <w:pStyle w:val="Heading1"/>
        <w:numPr>
          <w:ilvl w:val="0"/>
          <w:numId w:val="0"/>
        </w:numPr>
        <w:ind w:left="360" w:hanging="360"/>
      </w:pPr>
      <w:r>
        <w:t>If you have geographic coordinates, create spatial plots or maps to visualize pollution patterns across different locations.</w:t>
      </w:r>
    </w:p>
    <w:p w14:paraId="6822C2FF" w14:textId="77777777" w:rsidR="00221BE3" w:rsidRDefault="00221BE3" w:rsidP="003A15EE">
      <w:pPr>
        <w:pStyle w:val="Heading1"/>
        <w:numPr>
          <w:ilvl w:val="0"/>
          <w:numId w:val="0"/>
        </w:numPr>
        <w:ind w:left="360" w:hanging="360"/>
      </w:pPr>
      <w:r>
        <w:t>Correlation Analysis:</w:t>
      </w:r>
    </w:p>
    <w:p w14:paraId="189F963E" w14:textId="77777777" w:rsidR="00221BE3" w:rsidRDefault="00221BE3" w:rsidP="003A15EE">
      <w:pPr>
        <w:pStyle w:val="Heading1"/>
        <w:numPr>
          <w:ilvl w:val="0"/>
          <w:numId w:val="0"/>
        </w:numPr>
        <w:ind w:left="360" w:hanging="360"/>
      </w:pPr>
    </w:p>
    <w:p w14:paraId="3D5387B0" w14:textId="77777777" w:rsidR="00221BE3" w:rsidRDefault="00221BE3" w:rsidP="003A15EE">
      <w:pPr>
        <w:pStyle w:val="Heading1"/>
        <w:numPr>
          <w:ilvl w:val="0"/>
          <w:numId w:val="0"/>
        </w:numPr>
        <w:ind w:left="360" w:hanging="360"/>
      </w:pPr>
      <w:r>
        <w:t>Assess relationships between different pollutants and meteorological variables like temperature and humidity.</w:t>
      </w:r>
    </w:p>
    <w:p w14:paraId="4889497F" w14:textId="77777777" w:rsidR="00221BE3" w:rsidRDefault="00221BE3" w:rsidP="003A15EE">
      <w:pPr>
        <w:pStyle w:val="Heading1"/>
        <w:numPr>
          <w:ilvl w:val="0"/>
          <w:numId w:val="0"/>
        </w:numPr>
        <w:ind w:left="360" w:hanging="360"/>
      </w:pPr>
      <w:r>
        <w:t>Use correlation coefficients and scatter plots to understand connections.</w:t>
      </w:r>
    </w:p>
    <w:p w14:paraId="55D56FD1" w14:textId="77777777" w:rsidR="00221BE3" w:rsidRDefault="00221BE3" w:rsidP="003A15EE">
      <w:pPr>
        <w:pStyle w:val="Heading1"/>
        <w:numPr>
          <w:ilvl w:val="0"/>
          <w:numId w:val="0"/>
        </w:numPr>
        <w:ind w:left="360" w:hanging="360"/>
      </w:pPr>
      <w:r>
        <w:t>Time Series Analysis:</w:t>
      </w:r>
    </w:p>
    <w:p w14:paraId="782F873B" w14:textId="77777777" w:rsidR="00221BE3" w:rsidRDefault="00221BE3" w:rsidP="003A15EE">
      <w:pPr>
        <w:pStyle w:val="Heading1"/>
        <w:numPr>
          <w:ilvl w:val="0"/>
          <w:numId w:val="0"/>
        </w:numPr>
        <w:ind w:left="360" w:hanging="360"/>
      </w:pPr>
    </w:p>
    <w:p w14:paraId="5263C843" w14:textId="77777777" w:rsidR="00221BE3" w:rsidRDefault="00221BE3" w:rsidP="003A15EE">
      <w:pPr>
        <w:pStyle w:val="Heading1"/>
        <w:numPr>
          <w:ilvl w:val="0"/>
          <w:numId w:val="0"/>
        </w:numPr>
        <w:ind w:left="360" w:hanging="360"/>
      </w:pPr>
      <w:r>
        <w:t>Apply time series analysis techniques such as decomposition, seasonal decomposition of time series (STL), and autoregressive integrated moving average (ARIMA) modeling to capture seasonality and trends.</w:t>
      </w:r>
    </w:p>
    <w:p w14:paraId="23C34797" w14:textId="5FEEE581" w:rsidR="00A23A24" w:rsidRDefault="00A23A24"/>
    <w:sectPr w:rsidR="00A23A24">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50981" w14:textId="77777777" w:rsidR="000244D0" w:rsidRDefault="000244D0">
      <w:pPr>
        <w:spacing w:after="0" w:line="240" w:lineRule="auto"/>
      </w:pPr>
      <w:r>
        <w:separator/>
      </w:r>
    </w:p>
    <w:p w14:paraId="259A7DAB" w14:textId="77777777" w:rsidR="000244D0" w:rsidRDefault="000244D0"/>
  </w:endnote>
  <w:endnote w:type="continuationSeparator" w:id="0">
    <w:p w14:paraId="05664CAA" w14:textId="77777777" w:rsidR="000244D0" w:rsidRDefault="000244D0">
      <w:pPr>
        <w:spacing w:after="0" w:line="240" w:lineRule="auto"/>
      </w:pPr>
      <w:r>
        <w:continuationSeparator/>
      </w:r>
    </w:p>
    <w:p w14:paraId="4097C916" w14:textId="77777777" w:rsidR="000244D0" w:rsidRDefault="000244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A0535" w14:textId="77777777" w:rsidR="00A23A24" w:rsidRDefault="00720ACB">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E3A88" w14:textId="77777777" w:rsidR="000244D0" w:rsidRDefault="000244D0">
      <w:pPr>
        <w:spacing w:after="0" w:line="240" w:lineRule="auto"/>
      </w:pPr>
      <w:r>
        <w:separator/>
      </w:r>
    </w:p>
    <w:p w14:paraId="7238429A" w14:textId="77777777" w:rsidR="000244D0" w:rsidRDefault="000244D0"/>
  </w:footnote>
  <w:footnote w:type="continuationSeparator" w:id="0">
    <w:p w14:paraId="4702F9DD" w14:textId="77777777" w:rsidR="000244D0" w:rsidRDefault="000244D0">
      <w:pPr>
        <w:spacing w:after="0" w:line="240" w:lineRule="auto"/>
      </w:pPr>
      <w:r>
        <w:continuationSeparator/>
      </w:r>
    </w:p>
    <w:p w14:paraId="5838791D" w14:textId="77777777" w:rsidR="000244D0" w:rsidRDefault="000244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781077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attachedTemplate r:id="rId1"/>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D0"/>
    <w:rsid w:val="000244D0"/>
    <w:rsid w:val="000B7980"/>
    <w:rsid w:val="000C0EE4"/>
    <w:rsid w:val="00221BE3"/>
    <w:rsid w:val="003207B3"/>
    <w:rsid w:val="003A15EE"/>
    <w:rsid w:val="00662B3E"/>
    <w:rsid w:val="00720ACB"/>
    <w:rsid w:val="00A23A24"/>
    <w:rsid w:val="00AD3683"/>
    <w:rsid w:val="00FD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EECC"/>
  <w15:chartTrackingRefBased/>
  <w15:docId w15:val="{A40F2FCB-8435-2C43-B05E-A9757911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glossaryDocument" Target="glossary/document.xml" /></Relationships>
</file>

<file path=word/_rels/settings.xml.rels><?xml version="1.0" encoding="UTF-8" standalone="yes"?>
<Relationships xmlns="http://schemas.openxmlformats.org/package/2006/relationships"><Relationship Id="rId1" Type="http://schemas.openxmlformats.org/officeDocument/2006/relationships/attachedTemplate" Target="%7b6E33FB03-2F2B-0545-8BDF-A270415F66BB%7dtf50002044.dotx" TargetMode="Externa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05A85719298E448EA564974140277A"/>
        <w:category>
          <w:name w:val="General"/>
          <w:gallery w:val="placeholder"/>
        </w:category>
        <w:types>
          <w:type w:val="bbPlcHdr"/>
        </w:types>
        <w:behaviors>
          <w:behavior w:val="content"/>
        </w:behaviors>
        <w:guid w:val="{1B774328-9DCD-8546-A614-371C920610CA}"/>
      </w:docPartPr>
      <w:docPartBody>
        <w:p w:rsidR="006A5365" w:rsidRDefault="006A5365">
          <w:pPr>
            <w:pStyle w:val="F005A85719298E448EA564974140277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44801138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65"/>
    <w:rsid w:val="006A5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kern w:val="0"/>
      <w:sz w:val="26"/>
      <w:szCs w:val="26"/>
      <w:lang w:eastAsia="ja-JP"/>
      <w14:ligatures w14:val="none"/>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kern w:val="0"/>
      <w:szCs w:val="26"/>
      <w:lang w:eastAsia="ja-JP"/>
      <w14:ligatures w14:val="none"/>
    </w:rPr>
  </w:style>
  <w:style w:type="paragraph" w:styleId="Heading3">
    <w:name w:val="heading 3"/>
    <w:basedOn w:val="Normal"/>
    <w:link w:val="Heading3Char"/>
    <w:uiPriority w:val="9"/>
    <w:unhideWhenUsed/>
    <w:qFormat/>
    <w:pPr>
      <w:numPr>
        <w:ilvl w:val="2"/>
        <w:numId w:val="1"/>
      </w:numPr>
      <w:spacing w:before="40" w:after="0" w:line="288" w:lineRule="auto"/>
      <w:outlineLvl w:val="2"/>
    </w:pPr>
    <w:rPr>
      <w:rFonts w:asciiTheme="majorHAnsi" w:eastAsiaTheme="majorEastAsia" w:hAnsiTheme="majorHAnsi" w:cstheme="majorBidi"/>
      <w:color w:val="4472C4" w:themeColor="accent1"/>
      <w:kern w:val="0"/>
      <w:szCs w:val="24"/>
      <w:lang w:eastAsia="ja-JP"/>
      <w14:ligatures w14:val="none"/>
    </w:rPr>
  </w:style>
  <w:style w:type="paragraph" w:styleId="Heading4">
    <w:name w:val="heading 4"/>
    <w:basedOn w:val="Normal"/>
    <w:link w:val="Heading4Char"/>
    <w:uiPriority w:val="9"/>
    <w:semiHidden/>
    <w:unhideWhenUsed/>
    <w:qFormat/>
    <w:pPr>
      <w:numPr>
        <w:ilvl w:val="3"/>
        <w:numId w:val="1"/>
      </w:numPr>
      <w:spacing w:before="40" w:after="0" w:line="288" w:lineRule="auto"/>
      <w:outlineLvl w:val="3"/>
    </w:pPr>
    <w:rPr>
      <w:rFonts w:asciiTheme="majorHAnsi" w:eastAsiaTheme="majorEastAsia" w:hAnsiTheme="majorHAnsi" w:cstheme="majorBidi"/>
      <w:i/>
      <w:iCs/>
      <w:color w:val="4472C4" w:themeColor="accent1"/>
      <w:spacing w:val="6"/>
      <w:kern w:val="0"/>
      <w:lang w:eastAsia="ja-JP"/>
      <w14:ligatures w14:val="none"/>
    </w:rPr>
  </w:style>
  <w:style w:type="paragraph" w:styleId="Heading5">
    <w:name w:val="heading 5"/>
    <w:basedOn w:val="Normal"/>
    <w:link w:val="Heading5Char"/>
    <w:uiPriority w:val="9"/>
    <w:semiHidden/>
    <w:unhideWhenUsed/>
    <w:qFormat/>
    <w:pPr>
      <w:numPr>
        <w:ilvl w:val="4"/>
        <w:numId w:val="1"/>
      </w:numPr>
      <w:spacing w:before="40" w:after="0" w:line="288" w:lineRule="auto"/>
      <w:outlineLvl w:val="4"/>
    </w:pPr>
    <w:rPr>
      <w:rFonts w:asciiTheme="majorHAnsi" w:eastAsiaTheme="majorEastAsia" w:hAnsiTheme="majorHAnsi" w:cstheme="majorBidi"/>
      <w:i/>
      <w:color w:val="ED7D31" w:themeColor="accent2"/>
      <w:spacing w:val="6"/>
      <w:kern w:val="0"/>
      <w:lang w:eastAsia="ja-JP"/>
      <w14:ligatures w14:val="none"/>
    </w:rPr>
  </w:style>
  <w:style w:type="paragraph" w:styleId="Heading6">
    <w:name w:val="heading 6"/>
    <w:basedOn w:val="Normal"/>
    <w:link w:val="Heading6Char"/>
    <w:uiPriority w:val="9"/>
    <w:semiHidden/>
    <w:unhideWhenUsed/>
    <w:qFormat/>
    <w:pPr>
      <w:numPr>
        <w:ilvl w:val="5"/>
        <w:numId w:val="1"/>
      </w:numPr>
      <w:spacing w:before="40" w:after="0" w:line="288" w:lineRule="auto"/>
      <w:outlineLvl w:val="5"/>
    </w:pPr>
    <w:rPr>
      <w:rFonts w:asciiTheme="majorHAnsi" w:eastAsiaTheme="majorEastAsia" w:hAnsiTheme="majorHAnsi" w:cstheme="majorBidi"/>
      <w:color w:val="ED7D31" w:themeColor="accent2"/>
      <w:spacing w:val="12"/>
      <w:kern w:val="0"/>
      <w:lang w:eastAsia="ja-JP"/>
      <w14:ligatures w14:val="none"/>
    </w:rPr>
  </w:style>
  <w:style w:type="paragraph" w:styleId="Heading7">
    <w:name w:val="heading 7"/>
    <w:basedOn w:val="Normal"/>
    <w:link w:val="Heading7Char"/>
    <w:uiPriority w:val="9"/>
    <w:semiHidden/>
    <w:unhideWhenUsed/>
    <w:qFormat/>
    <w:pPr>
      <w:numPr>
        <w:ilvl w:val="6"/>
        <w:numId w:val="1"/>
      </w:numPr>
      <w:spacing w:before="40" w:after="0" w:line="288" w:lineRule="auto"/>
      <w:outlineLvl w:val="6"/>
    </w:pPr>
    <w:rPr>
      <w:rFonts w:asciiTheme="majorHAnsi" w:eastAsiaTheme="majorEastAsia" w:hAnsiTheme="majorHAnsi" w:cstheme="majorBidi"/>
      <w:iCs/>
      <w:color w:val="ED7D31" w:themeColor="accent2"/>
      <w:kern w:val="0"/>
      <w:lang w:eastAsia="ja-JP"/>
      <w14:ligatures w14:val="none"/>
    </w:rPr>
  </w:style>
  <w:style w:type="paragraph" w:styleId="Heading8">
    <w:name w:val="heading 8"/>
    <w:basedOn w:val="Normal"/>
    <w:link w:val="Heading8Char"/>
    <w:uiPriority w:val="9"/>
    <w:semiHidden/>
    <w:unhideWhenUsed/>
    <w:qFormat/>
    <w:pPr>
      <w:numPr>
        <w:ilvl w:val="7"/>
        <w:numId w:val="1"/>
      </w:numPr>
      <w:spacing w:before="40" w:after="0" w:line="288" w:lineRule="auto"/>
      <w:outlineLvl w:val="7"/>
    </w:pPr>
    <w:rPr>
      <w:rFonts w:asciiTheme="majorHAnsi" w:eastAsiaTheme="majorEastAsia" w:hAnsiTheme="majorHAnsi" w:cstheme="majorBidi"/>
      <w:i/>
      <w:color w:val="F19D64" w:themeColor="accent2" w:themeTint="BF"/>
      <w:kern w:val="0"/>
      <w:szCs w:val="21"/>
      <w:lang w:eastAsia="ja-JP"/>
      <w14:ligatures w14:val="none"/>
    </w:rPr>
  </w:style>
  <w:style w:type="paragraph" w:styleId="Heading9">
    <w:name w:val="heading 9"/>
    <w:basedOn w:val="Normal"/>
    <w:link w:val="Heading9Char"/>
    <w:uiPriority w:val="9"/>
    <w:semiHidden/>
    <w:unhideWhenUsed/>
    <w:qFormat/>
    <w:pPr>
      <w:numPr>
        <w:ilvl w:val="8"/>
        <w:numId w:val="1"/>
      </w:numPr>
      <w:spacing w:before="40" w:after="0" w:line="288" w:lineRule="auto"/>
      <w:outlineLvl w:val="8"/>
    </w:pPr>
    <w:rPr>
      <w:rFonts w:asciiTheme="majorHAnsi" w:eastAsiaTheme="majorEastAsia" w:hAnsiTheme="majorHAnsi" w:cstheme="majorBidi"/>
      <w:iCs/>
      <w:color w:val="F19D64" w:themeColor="accent2" w:themeTint="BF"/>
      <w:kern w:val="0"/>
      <w:szCs w:val="21"/>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05A85719298E448EA564974140277A">
    <w:name w:val="F005A85719298E448EA564974140277A"/>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kern w:val="0"/>
      <w:sz w:val="26"/>
      <w:szCs w:val="26"/>
      <w:lang w:eastAsia="ja-JP"/>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kern w:val="0"/>
      <w:szCs w:val="26"/>
      <w:lang w:eastAsia="ja-JP"/>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kern w:val="0"/>
      <w:szCs w:val="24"/>
      <w:lang w:eastAsia="ja-JP"/>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kern w:val="0"/>
      <w:lang w:eastAsia="ja-JP"/>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kern w:val="0"/>
      <w:lang w:eastAsia="ja-JP"/>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kern w:val="0"/>
      <w:lang w:eastAsia="ja-JP"/>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kern w:val="0"/>
      <w:lang w:eastAsia="ja-JP"/>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kern w:val="0"/>
      <w:szCs w:val="21"/>
      <w:lang w:eastAsia="ja-JP"/>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kern w:val="0"/>
      <w:szCs w:val="21"/>
      <w:lang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%7b6E33FB03-2F2B-0545-8BDF-A270415F66BB%7dtf50002044.dotx</Template>
  <TotalTime>1</TotalTime>
  <Pages>1</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11212026@drsacoe.com</dc:creator>
  <cp:keywords/>
  <dc:description/>
  <cp:lastModifiedBy>11212026@drsacoe.com</cp:lastModifiedBy>
  <cp:revision>2</cp:revision>
  <dcterms:created xsi:type="dcterms:W3CDTF">2023-11-01T13:48:00Z</dcterms:created>
  <dcterms:modified xsi:type="dcterms:W3CDTF">2023-11-01T13:48:00Z</dcterms:modified>
</cp:coreProperties>
</file>